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775" w:rsidRDefault="005C7775" w:rsidP="00C809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д/с «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6372D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программирование»</w:t>
      </w:r>
    </w:p>
    <w:p w:rsidR="005C7775" w:rsidRDefault="005C7775" w:rsidP="00C809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курс</w:t>
      </w:r>
    </w:p>
    <w:p w:rsidR="005C7775" w:rsidRDefault="005C7775" w:rsidP="00C809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группа</w:t>
      </w:r>
    </w:p>
    <w:p w:rsidR="005C7775" w:rsidRDefault="005C7775" w:rsidP="00C80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Климко И. не приступил к занятиям: посещаемость лекций 50%, лабораторных не сдает.</w:t>
      </w:r>
    </w:p>
    <w:p w:rsidR="005C7775" w:rsidRDefault="005C7775" w:rsidP="007E33AB">
      <w:pPr>
        <w:pStyle w:val="ListParagraph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Посещаемость неплохая, кроме Кукобы В. (38% пропусков)</w:t>
      </w:r>
    </w:p>
    <w:p w:rsidR="005C7775" w:rsidRDefault="005C7775" w:rsidP="00C80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Успеваемость неплохая, задания сдаются регулярно и в срок, за исключением:</w:t>
      </w:r>
    </w:p>
    <w:p w:rsidR="005C7775" w:rsidRPr="007E33AB" w:rsidRDefault="005C7775" w:rsidP="007E33A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33AB">
        <w:rPr>
          <w:rFonts w:ascii="Times New Roman" w:hAnsi="Times New Roman"/>
          <w:sz w:val="28"/>
          <w:szCs w:val="28"/>
        </w:rPr>
        <w:t>Ильёва Валентина</w:t>
      </w:r>
      <w:r>
        <w:rPr>
          <w:rFonts w:ascii="Times New Roman" w:hAnsi="Times New Roman"/>
          <w:sz w:val="28"/>
          <w:szCs w:val="28"/>
        </w:rPr>
        <w:t xml:space="preserve"> (сдана всего одна задача);</w:t>
      </w:r>
    </w:p>
    <w:p w:rsidR="005C7775" w:rsidRDefault="005C7775" w:rsidP="007E33A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33AB">
        <w:rPr>
          <w:rFonts w:ascii="Times New Roman" w:hAnsi="Times New Roman"/>
          <w:sz w:val="28"/>
          <w:szCs w:val="28"/>
        </w:rPr>
        <w:t>Каранкевич Елена</w:t>
      </w:r>
      <w:r>
        <w:rPr>
          <w:rFonts w:ascii="Times New Roman" w:hAnsi="Times New Roman"/>
          <w:sz w:val="28"/>
          <w:szCs w:val="28"/>
        </w:rPr>
        <w:t xml:space="preserve"> (сдана всего одна задача);</w:t>
      </w:r>
    </w:p>
    <w:p w:rsidR="005C7775" w:rsidRPr="007E33AB" w:rsidRDefault="005C7775" w:rsidP="007E33A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33AB">
        <w:rPr>
          <w:rFonts w:ascii="Times New Roman" w:hAnsi="Times New Roman"/>
          <w:sz w:val="28"/>
          <w:szCs w:val="28"/>
        </w:rPr>
        <w:t>Климко Илья</w:t>
      </w:r>
      <w:r>
        <w:rPr>
          <w:rFonts w:ascii="Times New Roman" w:hAnsi="Times New Roman"/>
          <w:sz w:val="28"/>
          <w:szCs w:val="28"/>
        </w:rPr>
        <w:t xml:space="preserve"> (сдано 0);</w:t>
      </w:r>
    </w:p>
    <w:p w:rsidR="005C7775" w:rsidRPr="007E33AB" w:rsidRDefault="005C7775" w:rsidP="007E33A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33AB">
        <w:rPr>
          <w:rFonts w:ascii="Times New Roman" w:hAnsi="Times New Roman"/>
          <w:sz w:val="28"/>
          <w:szCs w:val="28"/>
        </w:rPr>
        <w:t>Князева Ирина</w:t>
      </w:r>
      <w:r>
        <w:rPr>
          <w:rFonts w:ascii="Times New Roman" w:hAnsi="Times New Roman"/>
          <w:sz w:val="28"/>
          <w:szCs w:val="28"/>
        </w:rPr>
        <w:t>(сдана всего одна задача);</w:t>
      </w:r>
    </w:p>
    <w:p w:rsidR="005C7775" w:rsidRDefault="005C7775" w:rsidP="007E33A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33AB">
        <w:rPr>
          <w:rFonts w:ascii="Times New Roman" w:hAnsi="Times New Roman"/>
          <w:sz w:val="28"/>
          <w:szCs w:val="28"/>
        </w:rPr>
        <w:t>Козлова Юлия</w:t>
      </w:r>
      <w:r>
        <w:rPr>
          <w:rFonts w:ascii="Times New Roman" w:hAnsi="Times New Roman"/>
          <w:sz w:val="28"/>
          <w:szCs w:val="28"/>
        </w:rPr>
        <w:t xml:space="preserve"> (сдано 0);</w:t>
      </w:r>
    </w:p>
    <w:p w:rsidR="005C7775" w:rsidRDefault="005C7775" w:rsidP="007E33AB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7E33AB">
        <w:rPr>
          <w:rFonts w:ascii="Times New Roman" w:hAnsi="Times New Roman"/>
          <w:sz w:val="28"/>
          <w:szCs w:val="28"/>
        </w:rPr>
        <w:t>Хилинский Вадим</w:t>
      </w:r>
      <w:r>
        <w:rPr>
          <w:rFonts w:ascii="Times New Roman" w:hAnsi="Times New Roman"/>
          <w:sz w:val="28"/>
          <w:szCs w:val="28"/>
        </w:rPr>
        <w:t xml:space="preserve"> (сд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ана всего одна задача).</w:t>
      </w:r>
    </w:p>
    <w:p w:rsidR="005C7775" w:rsidRDefault="005C7775" w:rsidP="00C80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В.Ю. Сакович</w:t>
      </w:r>
    </w:p>
    <w:p w:rsidR="005C7775" w:rsidRPr="00C80948" w:rsidRDefault="005C7775" w:rsidP="00C8094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ноября 2019 г.</w:t>
      </w:r>
    </w:p>
    <w:sectPr w:rsidR="005C7775" w:rsidRPr="00C80948" w:rsidSect="004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043C8"/>
    <w:multiLevelType w:val="hybridMultilevel"/>
    <w:tmpl w:val="8F56417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A021AFA"/>
    <w:multiLevelType w:val="hybridMultilevel"/>
    <w:tmpl w:val="3A227BD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0948"/>
    <w:rsid w:val="000D0E97"/>
    <w:rsid w:val="00291D75"/>
    <w:rsid w:val="00495AA6"/>
    <w:rsid w:val="004A16FA"/>
    <w:rsid w:val="005C7775"/>
    <w:rsid w:val="006372D6"/>
    <w:rsid w:val="007E33AB"/>
    <w:rsid w:val="0092770D"/>
    <w:rsid w:val="009E00AA"/>
    <w:rsid w:val="00C80948"/>
    <w:rsid w:val="00EA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AA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809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8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78</Words>
  <Characters>447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д/с «Java-программирование»</dc:title>
  <dc:subject/>
  <dc:creator>Sakovich Vadzim Y.</dc:creator>
  <cp:keywords/>
  <dc:description/>
  <cp:lastModifiedBy>sakovich</cp:lastModifiedBy>
  <cp:revision>3</cp:revision>
  <cp:lastPrinted>2017-11-03T12:39:00Z</cp:lastPrinted>
  <dcterms:created xsi:type="dcterms:W3CDTF">2019-11-02T11:36:00Z</dcterms:created>
  <dcterms:modified xsi:type="dcterms:W3CDTF">2019-11-02T11:43:00Z</dcterms:modified>
</cp:coreProperties>
</file>